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CB4A6" w14:textId="1F69C477" w:rsidR="00C6554A" w:rsidRPr="008B5277" w:rsidRDefault="004700F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CA56B3" wp14:editId="74FD9738">
            <wp:simplePos x="0" y="0"/>
            <wp:positionH relativeFrom="column">
              <wp:posOffset>-571500</wp:posOffset>
            </wp:positionH>
            <wp:positionV relativeFrom="paragraph">
              <wp:posOffset>-627380</wp:posOffset>
            </wp:positionV>
            <wp:extent cx="2057400" cy="7143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GoBack"/>
      <w:r>
        <w:rPr>
          <w:noProof/>
        </w:rPr>
        <w:drawing>
          <wp:inline distT="0" distB="0" distL="0" distR="0" wp14:anchorId="329D4A5F" wp14:editId="21CC9F15">
            <wp:extent cx="5486400" cy="5486400"/>
            <wp:effectExtent l="0" t="0" r="0" b="0"/>
            <wp:docPr id="4" name="Imagem 4" descr="Resultado de imagem par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7676" b="92216" l="9946" r="89946">
                                  <a14:foregroundMark x1="29730" y1="24216" x2="32649" y2="57189"/>
                                  <a14:foregroundMark x1="32649" y1="57189" x2="37622" y2="64973"/>
                                  <a14:foregroundMark x1="37622" y1="64973" x2="46378" y2="66811"/>
                                  <a14:foregroundMark x1="46378" y1="66811" x2="56649" y2="66378"/>
                                  <a14:foregroundMark x1="56649" y1="66378" x2="66270" y2="55135"/>
                                  <a14:foregroundMark x1="66270" y1="55135" x2="65405" y2="41405"/>
                                  <a14:foregroundMark x1="65405" y1="41405" x2="52757" y2="21838"/>
                                  <a14:foregroundMark x1="29730" y1="29730" x2="38270" y2="56216"/>
                                  <a14:foregroundMark x1="38270" y1="56216" x2="49405" y2="57405"/>
                                  <a14:foregroundMark x1="49405" y1="57405" x2="59892" y2="50811"/>
                                  <a14:foregroundMark x1="59892" y1="50811" x2="64324" y2="40541"/>
                                  <a14:foregroundMark x1="64324" y1="40541" x2="58595" y2="26054"/>
                                  <a14:foregroundMark x1="58595" y1="26054" x2="50703" y2="17622"/>
                                  <a14:foregroundMark x1="50703" y1="17622" x2="39568" y2="16541"/>
                                  <a14:foregroundMark x1="39568" y1="16541" x2="28865" y2="31351"/>
                                  <a14:foregroundMark x1="28865" y1="31351" x2="28757" y2="31892"/>
                                  <a14:foregroundMark x1="42270" y1="10703" x2="71784" y2="7676"/>
                                  <a14:foregroundMark x1="71784" y1="7676" x2="73081" y2="8108"/>
                                  <a14:foregroundMark x1="27351" y1="25405" x2="30054" y2="45946"/>
                                  <a14:foregroundMark x1="22486" y1="29189" x2="21838" y2="67135"/>
                                  <a14:foregroundMark x1="21622" y1="56216" x2="31135" y2="50270"/>
                                  <a14:foregroundMark x1="31135" y1="50270" x2="33514" y2="39459"/>
                                  <a14:foregroundMark x1="33514" y1="39459" x2="31135" y2="21730"/>
                                  <a14:foregroundMark x1="31135" y1="21730" x2="22595" y2="19892"/>
                                  <a14:foregroundMark x1="22595" y1="19892" x2="28324" y2="37189"/>
                                  <a14:foregroundMark x1="28324" y1="37189" x2="31243" y2="57946"/>
                                  <a14:foregroundMark x1="31243" y1="57946" x2="22054" y2="55676"/>
                                  <a14:foregroundMark x1="26919" y1="90054" x2="35784" y2="92216"/>
                                  <a14:foregroundMark x1="35784" y1="92216" x2="43784" y2="89622"/>
                                  <a14:foregroundMark x1="24757" y1="62378" x2="23892" y2="53730"/>
                                  <a14:foregroundMark x1="23892" y1="53730" x2="27459" y2="45730"/>
                                  <a14:foregroundMark x1="27459" y1="45730" x2="35027" y2="53189"/>
                                  <a14:foregroundMark x1="35027" y1="53189" x2="35027" y2="54270"/>
                                  <a14:foregroundMark x1="32649" y1="17189" x2="24865" y2="12865"/>
                                  <a14:foregroundMark x1="24865" y1="12865" x2="22270" y2="17189"/>
                                  <a14:backgroundMark x1="10595" y1="25297" x2="10595" y2="25297"/>
                                  <a14:backgroundMark x1="8108" y1="14703" x2="8108" y2="64757"/>
                                  <a14:backgroundMark x1="8108" y1="64757" x2="16649" y2="62811"/>
                                  <a14:backgroundMark x1="16649" y1="62811" x2="19135" y2="20757"/>
                                  <a14:backgroundMark x1="19135" y1="20757" x2="15459" y2="11459"/>
                                  <a14:backgroundMark x1="15459" y1="11459" x2="8216" y2="161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bookmarkEnd w:id="0"/>
    <w:bookmarkEnd w:id="1"/>
    <w:bookmarkEnd w:id="2"/>
    <w:bookmarkEnd w:id="3"/>
    <w:bookmarkEnd w:id="4"/>
    <w:p w14:paraId="50DB2D81" w14:textId="660D37FE" w:rsidR="00C6554A" w:rsidRPr="00F47BA4" w:rsidRDefault="00F47BA4" w:rsidP="00C6554A">
      <w:pPr>
        <w:pStyle w:val="Ttulo"/>
      </w:pPr>
      <w:r w:rsidRPr="00F47BA4">
        <w:t>Bases de Dados - Definição do Modelo Conceptual</w:t>
      </w:r>
    </w:p>
    <w:p w14:paraId="036D889B" w14:textId="7019C05D" w:rsidR="00C6554A" w:rsidRPr="00D5413C" w:rsidRDefault="00F47BA4" w:rsidP="00C6554A">
      <w:pPr>
        <w:pStyle w:val="Subttulo"/>
      </w:pPr>
      <w:r>
        <w:t>Tarefa a</w:t>
      </w:r>
    </w:p>
    <w:p w14:paraId="1C1E5483" w14:textId="0D36CABC" w:rsidR="00C6554A" w:rsidRDefault="00F47BA4" w:rsidP="00C6554A">
      <w:pPr>
        <w:pStyle w:val="ContactInfo"/>
      </w:pPr>
      <w:r>
        <w:t>André Gomes</w:t>
      </w:r>
      <w:r w:rsidR="00C6554A">
        <w:t xml:space="preserve"> |</w:t>
      </w:r>
      <w:r w:rsidR="00C6554A" w:rsidRPr="00D5413C">
        <w:t xml:space="preserve"> </w:t>
      </w:r>
      <w:r>
        <w:t>up201806224</w:t>
      </w:r>
    </w:p>
    <w:p w14:paraId="3DACBB6D" w14:textId="1B0D2906" w:rsidR="00F47BA4" w:rsidRPr="00F47BA4" w:rsidRDefault="00F47BA4" w:rsidP="00F47BA4">
      <w:pPr>
        <w:pStyle w:val="ContactInfo"/>
      </w:pPr>
      <w:r>
        <w:t xml:space="preserve">Luís </w:t>
      </w:r>
      <w:proofErr w:type="spellStart"/>
      <w:r>
        <w:t>Recharte</w:t>
      </w:r>
      <w:proofErr w:type="spellEnd"/>
      <w:r w:rsidRPr="00F47BA4">
        <w:t xml:space="preserve"> | up201806</w:t>
      </w:r>
      <w:r>
        <w:t>743</w:t>
      </w:r>
    </w:p>
    <w:p w14:paraId="46F7CDE3" w14:textId="18E26648" w:rsidR="00F47BA4" w:rsidRPr="00F47BA4" w:rsidRDefault="00F47BA4" w:rsidP="00F47BA4">
      <w:pPr>
        <w:pStyle w:val="ContactInfo"/>
      </w:pPr>
      <w:r>
        <w:t>António Bezerra</w:t>
      </w:r>
      <w:r w:rsidRPr="00F47BA4">
        <w:t xml:space="preserve"> | up201806</w:t>
      </w:r>
      <w:r>
        <w:t>854</w:t>
      </w:r>
    </w:p>
    <w:p w14:paraId="0A0C5495" w14:textId="77777777" w:rsidR="00F47BA4" w:rsidRPr="00F47BA4" w:rsidRDefault="00F47BA4" w:rsidP="00C6554A">
      <w:pPr>
        <w:pStyle w:val="ContactInfo"/>
      </w:pPr>
    </w:p>
    <w:p w14:paraId="529CF3E4" w14:textId="74E93EA0" w:rsidR="00C6554A" w:rsidRPr="00F47BA4" w:rsidRDefault="007B1D1A" w:rsidP="00C6554A">
      <w:pPr>
        <w:pStyle w:val="Ttulo1"/>
      </w:pPr>
      <w:r>
        <w:lastRenderedPageBreak/>
        <w:t>Contexto</w:t>
      </w:r>
    </w:p>
    <w:p w14:paraId="7AE895FB" w14:textId="0496514B" w:rsidR="00C6554A" w:rsidRDefault="007D7B5F" w:rsidP="00F47BA4">
      <w:r w:rsidRPr="007D7B5F">
        <w:t xml:space="preserve">Uma certa empresa recebe </w:t>
      </w:r>
      <w:proofErr w:type="spellStart"/>
      <w:r w:rsidRPr="007D7B5F">
        <w:t>Requests</w:t>
      </w:r>
      <w:proofErr w:type="spellEnd"/>
      <w:r w:rsidRPr="007D7B5F">
        <w:t xml:space="preserve"> de projetos, tem de fazer atas, desenhos técnicos, </w:t>
      </w:r>
      <w:proofErr w:type="gramStart"/>
      <w:r w:rsidRPr="007D7B5F">
        <w:t>etc..</w:t>
      </w:r>
      <w:proofErr w:type="gramEnd"/>
      <w:r w:rsidRPr="007D7B5F">
        <w:t xml:space="preserve"> e para cada um desses </w:t>
      </w:r>
      <w:proofErr w:type="spellStart"/>
      <w:r w:rsidRPr="007D7B5F">
        <w:t>requests</w:t>
      </w:r>
      <w:proofErr w:type="spellEnd"/>
      <w:r w:rsidRPr="007D7B5F">
        <w:t xml:space="preserve"> fica associado a um </w:t>
      </w:r>
      <w:proofErr w:type="spellStart"/>
      <w:r w:rsidRPr="007D7B5F">
        <w:t>Document</w:t>
      </w:r>
      <w:proofErr w:type="spellEnd"/>
      <w:r w:rsidRPr="007D7B5F">
        <w:t xml:space="preserve">, esse </w:t>
      </w:r>
      <w:proofErr w:type="spellStart"/>
      <w:r w:rsidRPr="007D7B5F">
        <w:t>document</w:t>
      </w:r>
      <w:proofErr w:type="spellEnd"/>
      <w:r w:rsidRPr="007D7B5F">
        <w:t xml:space="preserve"> é composto por vários ficheiros de variados tipos, tamanhos. Os </w:t>
      </w:r>
      <w:proofErr w:type="spellStart"/>
      <w:r w:rsidRPr="007D7B5F">
        <w:t>Documents</w:t>
      </w:r>
      <w:proofErr w:type="spellEnd"/>
      <w:r w:rsidRPr="007D7B5F">
        <w:t xml:space="preserve"> pertencem a um certo </w:t>
      </w:r>
      <w:proofErr w:type="spellStart"/>
      <w:r w:rsidRPr="007D7B5F">
        <w:t>Type</w:t>
      </w:r>
      <w:proofErr w:type="spellEnd"/>
      <w:r w:rsidRPr="007D7B5F">
        <w:t xml:space="preserve"> e dependendo do </w:t>
      </w:r>
      <w:proofErr w:type="spellStart"/>
      <w:r w:rsidRPr="007D7B5F">
        <w:t>Type</w:t>
      </w:r>
      <w:proofErr w:type="spellEnd"/>
      <w:r w:rsidRPr="007D7B5F">
        <w:t xml:space="preserve"> podem ter mais alguns atributos que fazem parte de </w:t>
      </w:r>
      <w:proofErr w:type="spellStart"/>
      <w:r w:rsidRPr="007D7B5F">
        <w:t>DocAttribute</w:t>
      </w:r>
      <w:proofErr w:type="spellEnd"/>
      <w:r w:rsidRPr="007D7B5F">
        <w:t xml:space="preserve">. A cada </w:t>
      </w:r>
      <w:proofErr w:type="spellStart"/>
      <w:r w:rsidRPr="007D7B5F">
        <w:t>Document</w:t>
      </w:r>
      <w:proofErr w:type="spellEnd"/>
      <w:r w:rsidRPr="007D7B5F">
        <w:t xml:space="preserve"> também estão associados </w:t>
      </w:r>
      <w:proofErr w:type="spellStart"/>
      <w:r w:rsidRPr="007D7B5F">
        <w:t>ConfidenceLevels</w:t>
      </w:r>
      <w:proofErr w:type="spellEnd"/>
      <w:r w:rsidRPr="007D7B5F">
        <w:t xml:space="preserve"> para determinar com quem é que o </w:t>
      </w:r>
      <w:proofErr w:type="spellStart"/>
      <w:r w:rsidRPr="007D7B5F">
        <w:t>Document</w:t>
      </w:r>
      <w:proofErr w:type="spellEnd"/>
      <w:r w:rsidRPr="007D7B5F">
        <w:t xml:space="preserve"> pode ser partilhado. Há duas maneiras de ver os conteúdos de um </w:t>
      </w:r>
      <w:proofErr w:type="spellStart"/>
      <w:r w:rsidRPr="007D7B5F">
        <w:t>Document</w:t>
      </w:r>
      <w:proofErr w:type="spellEnd"/>
      <w:r w:rsidRPr="007D7B5F">
        <w:t xml:space="preserve">: a partir do próprio </w:t>
      </w:r>
      <w:proofErr w:type="spellStart"/>
      <w:r w:rsidRPr="007D7B5F">
        <w:t>Document</w:t>
      </w:r>
      <w:proofErr w:type="spellEnd"/>
      <w:r w:rsidRPr="007D7B5F">
        <w:t xml:space="preserve">, sendo primeiro preciso um </w:t>
      </w:r>
      <w:proofErr w:type="spellStart"/>
      <w:r w:rsidRPr="007D7B5F">
        <w:t>Worker</w:t>
      </w:r>
      <w:proofErr w:type="spellEnd"/>
      <w:r w:rsidRPr="007D7B5F">
        <w:t xml:space="preserve">, ou até em nome da Team, pedir um </w:t>
      </w:r>
      <w:proofErr w:type="spellStart"/>
      <w:r w:rsidRPr="007D7B5F">
        <w:t>CheckOut</w:t>
      </w:r>
      <w:proofErr w:type="spellEnd"/>
      <w:r w:rsidRPr="007D7B5F">
        <w:t xml:space="preserve"> do </w:t>
      </w:r>
      <w:proofErr w:type="spellStart"/>
      <w:r w:rsidRPr="007D7B5F">
        <w:t>Document</w:t>
      </w:r>
      <w:proofErr w:type="spellEnd"/>
      <w:r w:rsidRPr="007D7B5F">
        <w:t xml:space="preserve"> para rever os conteúdos no estado mais atualizado (O </w:t>
      </w:r>
      <w:proofErr w:type="spellStart"/>
      <w:r w:rsidRPr="007D7B5F">
        <w:t>CheckOut</w:t>
      </w:r>
      <w:proofErr w:type="spellEnd"/>
      <w:r w:rsidRPr="007D7B5F">
        <w:t xml:space="preserve"> só é aceite caso ); Pedir um checkout de uma </w:t>
      </w:r>
      <w:proofErr w:type="spellStart"/>
      <w:r w:rsidRPr="007D7B5F">
        <w:t>Revision</w:t>
      </w:r>
      <w:proofErr w:type="spellEnd"/>
      <w:r w:rsidRPr="007D7B5F">
        <w:t xml:space="preserve">, sendo assim possível ver os conteúdos de um </w:t>
      </w:r>
      <w:proofErr w:type="spellStart"/>
      <w:r w:rsidRPr="007D7B5F">
        <w:t>Document</w:t>
      </w:r>
      <w:proofErr w:type="spellEnd"/>
      <w:r w:rsidRPr="007D7B5F">
        <w:t xml:space="preserve"> numa versão mais antiga. Uma </w:t>
      </w:r>
      <w:proofErr w:type="spellStart"/>
      <w:r w:rsidRPr="007D7B5F">
        <w:t>BaseLine</w:t>
      </w:r>
      <w:proofErr w:type="spellEnd"/>
      <w:r w:rsidRPr="007D7B5F">
        <w:t xml:space="preserve"> é criada quando é feito um </w:t>
      </w:r>
      <w:proofErr w:type="spellStart"/>
      <w:r w:rsidRPr="007D7B5F">
        <w:t>Request</w:t>
      </w:r>
      <w:proofErr w:type="spellEnd"/>
      <w:r w:rsidRPr="007D7B5F">
        <w:t xml:space="preserve">, isto dá acesso á empresa para aceder a todas as revisões entre duas datas (data de criação do </w:t>
      </w:r>
      <w:proofErr w:type="spellStart"/>
      <w:r w:rsidRPr="007D7B5F">
        <w:t>request</w:t>
      </w:r>
      <w:proofErr w:type="spellEnd"/>
      <w:r w:rsidRPr="007D7B5F">
        <w:t xml:space="preserve"> e data limite de </w:t>
      </w:r>
      <w:proofErr w:type="gramStart"/>
      <w:r w:rsidRPr="007D7B5F">
        <w:t>entrega )</w:t>
      </w:r>
      <w:proofErr w:type="gramEnd"/>
    </w:p>
    <w:p w14:paraId="15B96A3D" w14:textId="052D5E49" w:rsidR="007B1D1A" w:rsidRDefault="007B1D1A" w:rsidP="00F47BA4"/>
    <w:p w14:paraId="3886CBDF" w14:textId="77777777" w:rsidR="007B1D1A" w:rsidRPr="00F47BA4" w:rsidRDefault="007B1D1A" w:rsidP="00F47BA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47BA4" w14:paraId="2789C5B3" w14:textId="77777777" w:rsidTr="00F47BA4">
        <w:tc>
          <w:tcPr>
            <w:tcW w:w="8630" w:type="dxa"/>
          </w:tcPr>
          <w:p w14:paraId="3D530E29" w14:textId="77777777" w:rsidR="007B1D1A" w:rsidRDefault="007B1D1A" w:rsidP="007B1D1A">
            <w:pPr>
              <w:keepNext/>
            </w:pPr>
            <w:r>
              <w:rPr>
                <w:noProof/>
              </w:rPr>
              <w:drawing>
                <wp:inline distT="0" distB="0" distL="0" distR="0" wp14:anchorId="43CECBB3" wp14:editId="6F69632C">
                  <wp:extent cx="5486400" cy="3660140"/>
                  <wp:effectExtent l="0" t="0" r="0" b="0"/>
                  <wp:docPr id="1" name="Imagem 1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scunho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6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F87CE" w14:textId="368D5098" w:rsidR="00F47BA4" w:rsidRDefault="007B1D1A" w:rsidP="007B1D1A">
            <w:pPr>
              <w:pStyle w:val="Legenda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Modelo UML</w:t>
            </w:r>
          </w:p>
        </w:tc>
      </w:tr>
    </w:tbl>
    <w:p w14:paraId="5EE9AA7A" w14:textId="744EF6F7" w:rsidR="002C74C0" w:rsidRDefault="00587201" w:rsidP="00F47BA4"/>
    <w:sectPr w:rsidR="002C74C0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91282" w14:textId="77777777" w:rsidR="00587201" w:rsidRDefault="00587201" w:rsidP="00C6554A">
      <w:pPr>
        <w:spacing w:before="0" w:after="0" w:line="240" w:lineRule="auto"/>
      </w:pPr>
      <w:r>
        <w:separator/>
      </w:r>
    </w:p>
  </w:endnote>
  <w:endnote w:type="continuationSeparator" w:id="0">
    <w:p w14:paraId="0D0F8A68" w14:textId="77777777" w:rsidR="00587201" w:rsidRDefault="0058720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475A1" w14:textId="77777777" w:rsidR="002163EE" w:rsidRDefault="00ED7C44">
    <w:pPr>
      <w:pStyle w:val="Rodap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FC5D5" w14:textId="77777777" w:rsidR="00587201" w:rsidRDefault="0058720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CCDAAA" w14:textId="77777777" w:rsidR="00587201" w:rsidRDefault="0058720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5F"/>
    <w:rsid w:val="002554CD"/>
    <w:rsid w:val="00293B83"/>
    <w:rsid w:val="002B4294"/>
    <w:rsid w:val="00333D0D"/>
    <w:rsid w:val="00367CBA"/>
    <w:rsid w:val="004700F5"/>
    <w:rsid w:val="004C049F"/>
    <w:rsid w:val="005000E2"/>
    <w:rsid w:val="00587201"/>
    <w:rsid w:val="006A3CE7"/>
    <w:rsid w:val="007B1D1A"/>
    <w:rsid w:val="007D7B5F"/>
    <w:rsid w:val="008B09A4"/>
    <w:rsid w:val="00C6554A"/>
    <w:rsid w:val="00ED7C44"/>
    <w:rsid w:val="00F4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C5A5A"/>
  <w15:chartTrackingRefBased/>
  <w15:docId w15:val="{2E3DD83B-FF46-4B4B-98B9-10A29E58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elacomGrelha">
    <w:name w:val="Table Grid"/>
    <w:basedOn w:val="Tabelanormal"/>
    <w:uiPriority w:val="39"/>
    <w:rsid w:val="00F47B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4mxog39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C4E9E-142D-4D5A-8D0E-1229D01F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56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Gomes</dc:creator>
  <cp:keywords/>
  <dc:description/>
  <cp:lastModifiedBy>André Daniel Alves Gomes</cp:lastModifiedBy>
  <cp:revision>2</cp:revision>
  <dcterms:created xsi:type="dcterms:W3CDTF">2020-03-03T11:05:00Z</dcterms:created>
  <dcterms:modified xsi:type="dcterms:W3CDTF">2020-03-03T15:10:00Z</dcterms:modified>
</cp:coreProperties>
</file>